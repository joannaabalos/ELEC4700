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F9" w:rsidRDefault="00FD61E7">
      <w:r>
        <w:t>Concatenate structures</w:t>
      </w:r>
    </w:p>
    <w:p w:rsidR="00FD61E7" w:rsidRDefault="00FD61E7">
      <w:hyperlink r:id="rId4" w:history="1">
        <w:r w:rsidRPr="000B540E">
          <w:rPr>
            <w:rStyle w:val="Hyperlink"/>
          </w:rPr>
          <w:t>https://www.mathworks.com/help/matlab/matlab_prog/concatenate-structures.html</w:t>
        </w:r>
      </w:hyperlink>
    </w:p>
    <w:p w:rsidR="00FD61E7" w:rsidRDefault="00FD61E7">
      <w:r>
        <w:t>Add cells to array</w:t>
      </w:r>
    </w:p>
    <w:p w:rsidR="00FD61E7" w:rsidRDefault="00FD61E7">
      <w:hyperlink r:id="rId5" w:history="1">
        <w:r w:rsidRPr="000B540E">
          <w:rPr>
            <w:rStyle w:val="Hyperlink"/>
          </w:rPr>
          <w:t>https://www.mathworks.com/help/matlab/matlab_prog/add-cells-to-a-cell-array.html?searchHighlight=cells&amp;s_tid=doc_srchtitle</w:t>
        </w:r>
      </w:hyperlink>
    </w:p>
    <w:p w:rsidR="00FD61E7" w:rsidRDefault="005F497E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404040"/>
        </w:rPr>
        <w:t xml:space="preserve">y = </w:t>
      </w:r>
      <w:proofErr w:type="spellStart"/>
      <w:r>
        <w:rPr>
          <w:rStyle w:val="HTMLCode"/>
          <w:rFonts w:ascii="Consolas" w:eastAsiaTheme="minorHAnsi" w:hAnsi="Consolas"/>
          <w:color w:val="404040"/>
        </w:rPr>
        <w:t>linspace</w:t>
      </w:r>
      <w:proofErr w:type="spellEnd"/>
      <w:r>
        <w:rPr>
          <w:rStyle w:val="HTMLCode"/>
          <w:rFonts w:ascii="Consolas" w:eastAsiaTheme="minorHAnsi" w:hAnsi="Consolas"/>
          <w:color w:val="404040"/>
        </w:rPr>
        <w:t>(</w:t>
      </w:r>
      <w:hyperlink r:id="rId6" w:anchor="bud27em-x1x2" w:history="1">
        <w:r>
          <w:rPr>
            <w:rStyle w:val="HTMLCode"/>
            <w:rFonts w:ascii="Consolas" w:eastAsiaTheme="minorHAnsi" w:hAnsi="Consolas"/>
            <w:color w:val="004B87"/>
          </w:rPr>
          <w:t>x1</w:t>
        </w:r>
        <w:proofErr w:type="gramStart"/>
        <w:r>
          <w:rPr>
            <w:rStyle w:val="HTMLCode"/>
            <w:rFonts w:ascii="Consolas" w:eastAsiaTheme="minorHAnsi" w:hAnsi="Consolas"/>
            <w:color w:val="004B87"/>
          </w:rPr>
          <w:t>,x2</w:t>
        </w:r>
        <w:proofErr w:type="gramEnd"/>
      </w:hyperlink>
      <w:r>
        <w:rPr>
          <w:rStyle w:val="HTMLCode"/>
          <w:rFonts w:ascii="Consolas" w:eastAsiaTheme="minorHAnsi" w:hAnsi="Consolas"/>
          <w:color w:val="404040"/>
        </w:rPr>
        <w:t>)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returns a row vector of 100 evenly spaced points between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x1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x2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:rsidR="005F497E" w:rsidRDefault="005F497E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404040"/>
        </w:rPr>
        <w:t xml:space="preserve">y = </w:t>
      </w:r>
      <w:proofErr w:type="spellStart"/>
      <w:r>
        <w:rPr>
          <w:rStyle w:val="HTMLCode"/>
          <w:rFonts w:ascii="Consolas" w:eastAsiaTheme="minorHAnsi" w:hAnsi="Consolas"/>
          <w:color w:val="404040"/>
        </w:rPr>
        <w:t>linspace</w:t>
      </w:r>
      <w:proofErr w:type="spellEnd"/>
      <w:r>
        <w:rPr>
          <w:rStyle w:val="HTMLCode"/>
          <w:rFonts w:ascii="Consolas" w:eastAsiaTheme="minorHAnsi" w:hAnsi="Consolas"/>
          <w:color w:val="404040"/>
        </w:rPr>
        <w:t>(</w:t>
      </w:r>
      <w:hyperlink r:id="rId7" w:anchor="bud27em-x1x2" w:history="1">
        <w:r>
          <w:rPr>
            <w:rStyle w:val="HTMLCode"/>
            <w:rFonts w:ascii="Consolas" w:eastAsiaTheme="minorHAnsi" w:hAnsi="Consolas"/>
            <w:color w:val="004B87"/>
          </w:rPr>
          <w:t>x1</w:t>
        </w:r>
        <w:proofErr w:type="gramStart"/>
        <w:r>
          <w:rPr>
            <w:rStyle w:val="HTMLCode"/>
            <w:rFonts w:ascii="Consolas" w:eastAsiaTheme="minorHAnsi" w:hAnsi="Consolas"/>
            <w:color w:val="004B87"/>
          </w:rPr>
          <w:t>,x2</w:t>
        </w:r>
        <w:proofErr w:type="gramEnd"/>
      </w:hyperlink>
      <w:r>
        <w:rPr>
          <w:rStyle w:val="HTMLCode"/>
          <w:rFonts w:ascii="Consolas" w:eastAsiaTheme="minorHAnsi" w:hAnsi="Consolas"/>
          <w:color w:val="404040"/>
        </w:rPr>
        <w:t>,</w:t>
      </w:r>
      <w:hyperlink r:id="rId8" w:anchor="bud27em-n" w:history="1">
        <w:r>
          <w:rPr>
            <w:rStyle w:val="HTMLCode"/>
            <w:rFonts w:ascii="Consolas" w:eastAsiaTheme="minorHAnsi" w:hAnsi="Consolas"/>
            <w:color w:val="004B87"/>
          </w:rPr>
          <w:t>n</w:t>
        </w:r>
      </w:hyperlink>
      <w:r>
        <w:rPr>
          <w:rStyle w:val="HTMLCode"/>
          <w:rFonts w:ascii="Consolas" w:eastAsiaTheme="minorHAnsi" w:hAnsi="Consolas"/>
          <w:color w:val="404040"/>
        </w:rPr>
        <w:t>)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generates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n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points. The spacing between the points is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(x2-x1)</w:t>
      </w:r>
      <w:proofErr w:type="gramStart"/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/(</w:t>
      </w:r>
      <w:proofErr w:type="gramEnd"/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n-1)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:rsidR="005F497E" w:rsidRPr="005F497E" w:rsidRDefault="005F497E" w:rsidP="005F4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5F497E">
        <w:rPr>
          <w:rFonts w:ascii="Consolas" w:eastAsia="Times New Roman" w:hAnsi="Consolas" w:cs="Courier New"/>
          <w:color w:val="404040"/>
          <w:sz w:val="20"/>
          <w:szCs w:val="20"/>
        </w:rPr>
        <w:t xml:space="preserve">y = </w:t>
      </w:r>
      <w:proofErr w:type="spellStart"/>
      <w:proofErr w:type="gramStart"/>
      <w:r w:rsidRPr="005F497E">
        <w:rPr>
          <w:rFonts w:ascii="Consolas" w:eastAsia="Times New Roman" w:hAnsi="Consolas" w:cs="Courier New"/>
          <w:color w:val="404040"/>
          <w:sz w:val="20"/>
          <w:szCs w:val="20"/>
        </w:rPr>
        <w:t>linspace</w:t>
      </w:r>
      <w:proofErr w:type="spellEnd"/>
      <w:r w:rsidRPr="005F497E">
        <w:rPr>
          <w:rFonts w:ascii="Consolas" w:eastAsia="Times New Roman" w:hAnsi="Consolas" w:cs="Courier New"/>
          <w:color w:val="404040"/>
          <w:sz w:val="20"/>
          <w:szCs w:val="20"/>
        </w:rPr>
        <w:t>(</w:t>
      </w:r>
      <w:proofErr w:type="gramEnd"/>
      <w:r w:rsidRPr="005F497E">
        <w:rPr>
          <w:rFonts w:ascii="Consolas" w:eastAsia="Times New Roman" w:hAnsi="Consolas" w:cs="Courier New"/>
          <w:color w:val="404040"/>
          <w:sz w:val="20"/>
          <w:szCs w:val="20"/>
        </w:rPr>
        <w:t>1+2i,10+10i,8)</w:t>
      </w:r>
    </w:p>
    <w:p w:rsidR="005F497E" w:rsidRDefault="005F497E"/>
    <w:p w:rsidR="005F497E" w:rsidRDefault="005F497E">
      <w:r>
        <w:rPr>
          <w:noProof/>
        </w:rPr>
        <w:drawing>
          <wp:inline distT="0" distB="0" distL="0" distR="0" wp14:anchorId="0565653C" wp14:editId="3A530599">
            <wp:extent cx="42386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3361D" wp14:editId="4988DEC1">
            <wp:extent cx="18669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7E" w:rsidRDefault="005F497E"/>
    <w:p w:rsidR="005F497E" w:rsidRDefault="005F497E">
      <w:r>
        <w:t>Normally distributed random numbers</w:t>
      </w:r>
    </w:p>
    <w:p w:rsidR="005F497E" w:rsidRDefault="005F497E">
      <w:r>
        <w:rPr>
          <w:noProof/>
        </w:rPr>
        <w:lastRenderedPageBreak/>
        <w:drawing>
          <wp:inline distT="0" distB="0" distL="0" distR="0" wp14:anchorId="7EC0C85C" wp14:editId="18CDFB4C">
            <wp:extent cx="288607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7E" w:rsidRDefault="005F497E"/>
    <w:p w:rsidR="005F497E" w:rsidRDefault="005F497E">
      <w:r>
        <w:t>Mesh</w:t>
      </w:r>
      <w:r w:rsidR="00D6243E">
        <w:t xml:space="preserve"> </w:t>
      </w:r>
      <w:r>
        <w:t>grids</w:t>
      </w:r>
    </w:p>
    <w:p w:rsidR="005F497E" w:rsidRDefault="00D6243E">
      <w:hyperlink r:id="rId12" w:history="1">
        <w:r w:rsidRPr="000B540E">
          <w:rPr>
            <w:rStyle w:val="Hyperlink"/>
          </w:rPr>
          <w:t>https://www.mathworks.com/help/matlab/ref/meshgrid.html</w:t>
        </w:r>
      </w:hyperlink>
    </w:p>
    <w:p w:rsidR="00D6243E" w:rsidRDefault="00D6243E">
      <w:r>
        <w:t>LUPQ</w:t>
      </w:r>
    </w:p>
    <w:p w:rsidR="00D6243E" w:rsidRDefault="00BB7A89">
      <w:r>
        <w:rPr>
          <w:noProof/>
        </w:rPr>
        <w:lastRenderedPageBreak/>
        <w:drawing>
          <wp:inline distT="0" distB="0" distL="0" distR="0" wp14:anchorId="225CDFFF" wp14:editId="4245AAEE">
            <wp:extent cx="5210175" cy="7572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89" w:rsidRDefault="00BB7A89">
      <w:r>
        <w:rPr>
          <w:noProof/>
        </w:rPr>
        <w:lastRenderedPageBreak/>
        <w:drawing>
          <wp:inline distT="0" distB="0" distL="0" distR="0" wp14:anchorId="30AB00A6" wp14:editId="58703956">
            <wp:extent cx="5781675" cy="507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A8" w:rsidRDefault="00531AA8"/>
    <w:p w:rsidR="00531AA8" w:rsidRDefault="00531AA8">
      <w:r>
        <w:rPr>
          <w:noProof/>
        </w:rPr>
        <w:lastRenderedPageBreak/>
        <w:drawing>
          <wp:inline distT="0" distB="0" distL="0" distR="0" wp14:anchorId="50CC0923" wp14:editId="6D643C7E">
            <wp:extent cx="58674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E" w:rsidRDefault="00531AA8">
      <w:r>
        <w:rPr>
          <w:noProof/>
        </w:rPr>
        <w:lastRenderedPageBreak/>
        <w:drawing>
          <wp:inline distT="0" distB="0" distL="0" distR="0" wp14:anchorId="50D09409" wp14:editId="311D34A5">
            <wp:extent cx="531495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A8" w:rsidRDefault="00531AA8">
      <w:r>
        <w:rPr>
          <w:noProof/>
        </w:rPr>
        <w:lastRenderedPageBreak/>
        <w:drawing>
          <wp:inline distT="0" distB="0" distL="0" distR="0" wp14:anchorId="4E20BC8D" wp14:editId="2CF3457E">
            <wp:extent cx="5267325" cy="465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A8" w:rsidRDefault="00531AA8"/>
    <w:p w:rsidR="00531AA8" w:rsidRDefault="00531AA8">
      <w:r>
        <w:rPr>
          <w:noProof/>
        </w:rPr>
        <w:lastRenderedPageBreak/>
        <w:drawing>
          <wp:inline distT="0" distB="0" distL="0" distR="0" wp14:anchorId="25B550C0" wp14:editId="346D552E">
            <wp:extent cx="4448175" cy="563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E7"/>
    <w:rsid w:val="00531AA8"/>
    <w:rsid w:val="005F497E"/>
    <w:rsid w:val="00A108F9"/>
    <w:rsid w:val="00BB7A89"/>
    <w:rsid w:val="00D6243E"/>
    <w:rsid w:val="00F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90E9"/>
  <w15:chartTrackingRefBased/>
  <w15:docId w15:val="{D17B69C6-CD29-4FCE-ABAD-4D4186A5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1E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49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linspace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matlab/ref/linspace.html" TargetMode="External"/><Relationship Id="rId12" Type="http://schemas.openxmlformats.org/officeDocument/2006/relationships/hyperlink" Target="https://www.mathworks.com/help/matlab/ref/meshgrid.html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linspace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athworks.com/help/matlab/matlab_prog/add-cells-to-a-cell-array.html?searchHighlight=cells&amp;s_tid=doc_srchtitle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hyperlink" Target="https://www.mathworks.com/help/matlab/matlab_prog/concatenate-structures.html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4C101FB3</Template>
  <TotalTime>66</TotalTime>
  <Pages>8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 Department of Electronics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Abalos</dc:creator>
  <cp:keywords/>
  <dc:description/>
  <cp:lastModifiedBy>Joanna Abalos</cp:lastModifiedBy>
  <cp:revision>1</cp:revision>
  <dcterms:created xsi:type="dcterms:W3CDTF">2019-01-09T21:22:00Z</dcterms:created>
  <dcterms:modified xsi:type="dcterms:W3CDTF">2019-01-09T22:28:00Z</dcterms:modified>
</cp:coreProperties>
</file>